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创作灵感：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贪吃蛇游戏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67355"/>
            <wp:effectExtent l="0" t="0" r="0" b="4445"/>
            <wp:docPr id="1" name="图片 1" descr="tim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设计一款可以用arduino的keypad进行操控的贪吃蛇游戏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可以实现贪吃蛇蛇身增长，记录最佳记录，重新开始游戏等功能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首先编辑贪吃蛇游戏的程序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设计UI界面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然后再与arduino相结合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使用材料：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计算机、arduino组件（包括开发板、导线、keypad等）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效果展示：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见视频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F0673"/>
    <w:rsid w:val="230F067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1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2018-07-07T08:37:00Z</dcterms:created>
  <dc:creator>小树莓</dc:creator>
  <cp:lastModifiedBy>小树莓</cp:lastModifiedBy>
  <dcterms:modified xsi:type="dcterms:W3CDTF">2018-07-07T08:41:18Z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